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AFC67" w14:textId="77777777" w:rsidR="00940C20" w:rsidRDefault="00940C20" w:rsidP="00940C20"/>
    <w:p w14:paraId="7871CF69" w14:textId="349F813A" w:rsidR="00940C20" w:rsidRDefault="0009404B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D5F24" wp14:editId="58DB3B95">
                <wp:simplePos x="0" y="0"/>
                <wp:positionH relativeFrom="column">
                  <wp:posOffset>3289300</wp:posOffset>
                </wp:positionH>
                <wp:positionV relativeFrom="paragraph">
                  <wp:posOffset>6379845</wp:posOffset>
                </wp:positionV>
                <wp:extent cx="2286000" cy="4572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8A36D" w14:textId="36109285" w:rsidR="0009404B" w:rsidRDefault="0009404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4D1BE13" wp14:editId="53D06255">
                                  <wp:extent cx="1143000" cy="3657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sig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D5F24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259pt;margin-top:502.35pt;width:180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" filled="f" stroked="f">
                <v:textbox>
                  <w:txbxContent>
                    <w:p w14:paraId="5D68A36D" w14:textId="36109285" w:rsidR="0009404B" w:rsidRDefault="0009404B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4D1BE13" wp14:editId="53D06255">
                            <wp:extent cx="1143000" cy="3657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sig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0" cy="365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628">
        <w:rPr>
          <w:noProof/>
          <w:lang w:val="en-US" w:eastAsia="en-US"/>
        </w:rPr>
        <w:drawing>
          <wp:anchor distT="36576" distB="36576" distL="36576" distR="36576" simplePos="0" relativeHeight="251659264" behindDoc="0" locked="0" layoutInCell="1" allowOverlap="1" wp14:anchorId="412EE0BC" wp14:editId="4D1B7617">
            <wp:simplePos x="0" y="0"/>
            <wp:positionH relativeFrom="column">
              <wp:posOffset>580623</wp:posOffset>
            </wp:positionH>
            <wp:positionV relativeFrom="paragraph">
              <wp:posOffset>7139998</wp:posOffset>
            </wp:positionV>
            <wp:extent cx="1912500" cy="1943100"/>
            <wp:effectExtent l="0" t="0" r="0" b="0"/>
            <wp:wrapNone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x_Seal_-_Red_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B278612" wp14:editId="364F58CD">
                <wp:simplePos x="0" y="0"/>
                <wp:positionH relativeFrom="column">
                  <wp:posOffset>457200</wp:posOffset>
                </wp:positionH>
                <wp:positionV relativeFrom="paragraph">
                  <wp:posOffset>6454140</wp:posOffset>
                </wp:positionV>
                <wp:extent cx="1943735" cy="288290"/>
                <wp:effectExtent l="635" t="635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4373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572378" w14:textId="77777777" w:rsidR="00940C20" w:rsidRDefault="00DD1063" w:rsidP="00940C20">
                            <w:pPr>
                              <w:pStyle w:val="msoorganizationname"/>
                              <w:widowControl w:val="0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November 12, 2018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78612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36pt;margin-top:508.2pt;width:153.05pt;height:22.7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" filled="f" stroked="f" strokeweight="0">
                <o:lock v:ext="edit" shapetype="t"/>
                <v:textbox inset="2.85pt,2.85pt,2.85pt,2.85pt">
                  <w:txbxContent>
                    <w:p w14:paraId="3B572378" w14:textId="77777777" w:rsidR="00940C20" w:rsidRDefault="00DD1063" w:rsidP="00940C20">
                      <w:pPr>
                        <w:pStyle w:val="msoorganizationname"/>
                        <w:widowControl w:val="0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>November 12, 2018</w:t>
                      </w:r>
                    </w:p>
                  </w:txbxContent>
                </v:textbox>
              </v:shap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1D0E787B" wp14:editId="4F30CF83">
                <wp:simplePos x="0" y="0"/>
                <wp:positionH relativeFrom="column">
                  <wp:posOffset>457200</wp:posOffset>
                </wp:positionH>
                <wp:positionV relativeFrom="paragraph">
                  <wp:posOffset>6797040</wp:posOffset>
                </wp:positionV>
                <wp:extent cx="1943735" cy="0"/>
                <wp:effectExtent l="10160" t="10160" r="8255" b="8890"/>
                <wp:wrapNone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1AEDB" id="Line 7" o:spid="_x0000_s1026" style="position:absolute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pt,535.2pt" to="189.0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" strokeweight="1pt">
                <v:shadow color="#ccc"/>
              </v:lin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 wp14:anchorId="1E95C3B6" wp14:editId="7281DEE7">
                <wp:simplePos x="0" y="0"/>
                <wp:positionH relativeFrom="column">
                  <wp:posOffset>-114300</wp:posOffset>
                </wp:positionH>
                <wp:positionV relativeFrom="paragraph">
                  <wp:posOffset>281940</wp:posOffset>
                </wp:positionV>
                <wp:extent cx="6515100" cy="1600200"/>
                <wp:effectExtent l="635" t="635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5151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8380BD" w14:textId="77777777" w:rsidR="00940C20" w:rsidRPr="00940C20" w:rsidRDefault="00940C20" w:rsidP="00940C20">
                            <w:pPr>
                              <w:pStyle w:val="Title"/>
                              <w:widowControl w:val="0"/>
                              <w:spacing w:after="360"/>
                              <w:rPr>
                                <w:color w:val="000000"/>
                                <w:spacing w:val="180"/>
                                <w:lang w:val="en"/>
                              </w:rPr>
                            </w:pPr>
                            <w:r w:rsidRPr="00940C20">
                              <w:rPr>
                                <w:color w:val="000000"/>
                                <w:spacing w:val="180"/>
                                <w:lang w:val="en"/>
                              </w:rPr>
                              <w:t>Certificate</w:t>
                            </w:r>
                          </w:p>
                          <w:p w14:paraId="36EE9220" w14:textId="77777777" w:rsidR="00940C20" w:rsidRPr="00940C20" w:rsidRDefault="00940C20" w:rsidP="00940C20">
                            <w:pPr>
                              <w:pStyle w:val="Title"/>
                              <w:widowControl w:val="0"/>
                              <w:spacing w:after="360"/>
                              <w:rPr>
                                <w:color w:val="000000"/>
                                <w:spacing w:val="180"/>
                                <w:lang w:val="en"/>
                              </w:rPr>
                            </w:pPr>
                            <w:r w:rsidRPr="00940C20">
                              <w:rPr>
                                <w:color w:val="000000"/>
                                <w:spacing w:val="180"/>
                                <w:lang w:val="en"/>
                              </w:rPr>
                              <w:t>Of</w:t>
                            </w:r>
                          </w:p>
                          <w:p w14:paraId="7968A9B1" w14:textId="77777777" w:rsidR="00940C20" w:rsidRPr="00940C20" w:rsidRDefault="00DD1063" w:rsidP="00940C20">
                            <w:pPr>
                              <w:pStyle w:val="Title"/>
                              <w:widowControl w:val="0"/>
                              <w:spacing w:after="360"/>
                              <w:rPr>
                                <w:color w:val="000000"/>
                                <w:spacing w:val="180"/>
                                <w:lang w:val="en"/>
                              </w:rPr>
                            </w:pPr>
                            <w:r>
                              <w:rPr>
                                <w:color w:val="000000"/>
                                <w:spacing w:val="180"/>
                                <w:lang w:val="en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5C3B6" id="Text Box 2" o:spid="_x0000_s1027" type="#_x0000_t202" style="position:absolute;margin-left:-9pt;margin-top:22.2pt;width:513pt;height:126pt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" stroked="f" strokeweight="0">
                <v:shadow color="#ccc" opacity="1" mv:blur="0" offset="2pt,2pt"/>
                <o:lock v:ext="edit" shapetype="t"/>
                <v:textbox inset="2.85pt,2.85pt,2.85pt,2.85pt">
                  <w:txbxContent>
                    <w:p w14:paraId="138380BD" w14:textId="77777777" w:rsidR="00940C20" w:rsidRPr="00940C20" w:rsidRDefault="00940C20" w:rsidP="00940C20">
                      <w:pPr>
                        <w:pStyle w:val="Title"/>
                        <w:widowControl w:val="0"/>
                        <w:spacing w:after="360"/>
                        <w:rPr>
                          <w:color w:val="000000"/>
                          <w:spacing w:val="180"/>
                          <w:lang w:val="en"/>
                        </w:rPr>
                      </w:pPr>
                      <w:r w:rsidRPr="00940C20">
                        <w:rPr>
                          <w:color w:val="000000"/>
                          <w:spacing w:val="180"/>
                          <w:lang w:val="en"/>
                        </w:rPr>
                        <w:t>Certificate</w:t>
                      </w:r>
                    </w:p>
                    <w:p w14:paraId="36EE9220" w14:textId="77777777" w:rsidR="00940C20" w:rsidRPr="00940C20" w:rsidRDefault="00940C20" w:rsidP="00940C20">
                      <w:pPr>
                        <w:pStyle w:val="Title"/>
                        <w:widowControl w:val="0"/>
                        <w:spacing w:after="360"/>
                        <w:rPr>
                          <w:color w:val="000000"/>
                          <w:spacing w:val="180"/>
                          <w:lang w:val="en"/>
                        </w:rPr>
                      </w:pPr>
                      <w:r w:rsidRPr="00940C20">
                        <w:rPr>
                          <w:color w:val="000000"/>
                          <w:spacing w:val="180"/>
                          <w:lang w:val="en"/>
                        </w:rPr>
                        <w:t>Of</w:t>
                      </w:r>
                    </w:p>
                    <w:p w14:paraId="7968A9B1" w14:textId="77777777" w:rsidR="00940C20" w:rsidRPr="00940C20" w:rsidRDefault="00DD1063" w:rsidP="00940C20">
                      <w:pPr>
                        <w:pStyle w:val="Title"/>
                        <w:widowControl w:val="0"/>
                        <w:spacing w:after="360"/>
                        <w:rPr>
                          <w:color w:val="000000"/>
                          <w:spacing w:val="180"/>
                          <w:lang w:val="en"/>
                        </w:rPr>
                      </w:pPr>
                      <w:r>
                        <w:rPr>
                          <w:color w:val="000000"/>
                          <w:spacing w:val="180"/>
                          <w:lang w:val="en"/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7B513030" wp14:editId="74B28D68">
                <wp:simplePos x="0" y="0"/>
                <wp:positionH relativeFrom="column">
                  <wp:posOffset>2857500</wp:posOffset>
                </wp:positionH>
                <wp:positionV relativeFrom="paragraph">
                  <wp:posOffset>7940040</wp:posOffset>
                </wp:positionV>
                <wp:extent cx="3001010" cy="267970"/>
                <wp:effectExtent l="635" t="635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00101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2C52CE" w14:textId="77777777" w:rsidR="00940C20" w:rsidRPr="007F1EC4" w:rsidRDefault="00940C20" w:rsidP="00940C20">
                            <w:pPr>
                              <w:pStyle w:val="msoaccenttext2"/>
                              <w:widowControl w:val="0"/>
                              <w:rPr>
                                <w:spacing w:val="100"/>
                                <w:lang w:val="en"/>
                              </w:rPr>
                            </w:pPr>
                            <w:r w:rsidRPr="007F1EC4">
                              <w:rPr>
                                <w:spacing w:val="100"/>
                                <w:lang w:val="en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25pt;margin-top:625.2pt;width:236.3pt;height:21.1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" stroked="f" strokeweight="0" insetpen="t">
                <v:shadow color="#ccc"/>
                <o:lock v:ext="edit" shapetype="t"/>
                <v:textbox inset="2.85pt,2.85pt,2.85pt,2.85pt">
                  <w:txbxContent>
                    <w:p w:rsidR="00940C20" w:rsidRPr="007F1EC4" w:rsidRDefault="00940C20" w:rsidP="00940C20">
                      <w:pPr>
                        <w:pStyle w:val="msoaccenttext2"/>
                        <w:widowControl w:val="0"/>
                        <w:rPr>
                          <w:spacing w:val="100"/>
                          <w:lang w:val="en"/>
                        </w:rPr>
                      </w:pPr>
                      <w:proofErr w:type="gramStart"/>
                      <w:r w:rsidRPr="007F1EC4">
                        <w:rPr>
                          <w:spacing w:val="100"/>
                          <w:lang w:val="en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E7C53F" wp14:editId="5686BC1B">
                <wp:simplePos x="0" y="0"/>
                <wp:positionH relativeFrom="column">
                  <wp:posOffset>2857500</wp:posOffset>
                </wp:positionH>
                <wp:positionV relativeFrom="paragraph">
                  <wp:posOffset>7940040</wp:posOffset>
                </wp:positionV>
                <wp:extent cx="2996565" cy="0"/>
                <wp:effectExtent l="10160" t="10160" r="12700" b="8890"/>
                <wp:wrapNone/>
                <wp:docPr id="1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6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A5989" id="Line 13" o:spid="_x0000_s1026" style="position:absolute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25pt,625.2pt" to="460.95pt,6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" strokeweight="1pt">
                <v:shadow color="#ccc"/>
              </v:lin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09EB36D3" wp14:editId="1FA2E185">
                <wp:simplePos x="0" y="0"/>
                <wp:positionH relativeFrom="column">
                  <wp:posOffset>2857500</wp:posOffset>
                </wp:positionH>
                <wp:positionV relativeFrom="paragraph">
                  <wp:posOffset>7597140</wp:posOffset>
                </wp:positionV>
                <wp:extent cx="2971800" cy="288290"/>
                <wp:effectExtent l="635" t="635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9718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AA1255" w14:textId="77777777" w:rsidR="00940C20" w:rsidRDefault="00DD1063" w:rsidP="00940C20">
                            <w:pPr>
                              <w:pStyle w:val="msoorganizationname"/>
                              <w:widowControl w:val="0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Founder,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Vixens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B36D3" id="Text Box 17" o:spid="_x0000_s1029" type="#_x0000_t202" style="position:absolute;margin-left:225pt;margin-top:598.2pt;width:234pt;height:22.7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" filled="f" stroked="f" strokeweight="0">
                <o:lock v:ext="edit" shapetype="t"/>
                <v:textbox inset="2.85pt,2.85pt,2.85pt,2.85pt">
                  <w:txbxContent>
                    <w:p w14:paraId="1FAA1255" w14:textId="77777777" w:rsidR="00940C20" w:rsidRDefault="00DD1063" w:rsidP="00940C20">
                      <w:pPr>
                        <w:pStyle w:val="msoorganizationname"/>
                        <w:widowControl w:val="0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 xml:space="preserve">Founder, </w:t>
                      </w:r>
                      <w:proofErr w:type="spellStart"/>
                      <w:r>
                        <w:rPr>
                          <w:lang w:val="en"/>
                        </w:rPr>
                        <w:t>Vue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Vixens</w:t>
                      </w:r>
                    </w:p>
                  </w:txbxContent>
                </v:textbox>
              </v:shap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46B26CE1" wp14:editId="4607CB1B">
                <wp:simplePos x="0" y="0"/>
                <wp:positionH relativeFrom="column">
                  <wp:posOffset>2857500</wp:posOffset>
                </wp:positionH>
                <wp:positionV relativeFrom="paragraph">
                  <wp:posOffset>6797040</wp:posOffset>
                </wp:positionV>
                <wp:extent cx="3001010" cy="267970"/>
                <wp:effectExtent l="635" t="635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00101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D2E658" w14:textId="77777777" w:rsidR="00940C20" w:rsidRPr="007F1EC4" w:rsidRDefault="00940C20" w:rsidP="00940C20">
                            <w:pPr>
                              <w:pStyle w:val="msoaccenttext2"/>
                              <w:widowControl w:val="0"/>
                              <w:rPr>
                                <w:spacing w:val="100"/>
                                <w:lang w:val="en"/>
                              </w:rPr>
                            </w:pPr>
                            <w:r w:rsidRPr="007F1EC4">
                              <w:rPr>
                                <w:spacing w:val="100"/>
                                <w:lang w:val="en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25pt;margin-top:535.2pt;width:236.3pt;height:21.1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" stroked="f" strokeweight="0" insetpen="t">
                <v:shadow color="#ccc"/>
                <o:lock v:ext="edit" shapetype="t"/>
                <v:textbox inset="2.85pt,2.85pt,2.85pt,2.85pt">
                  <w:txbxContent>
                    <w:p w:rsidR="00940C20" w:rsidRPr="007F1EC4" w:rsidRDefault="00940C20" w:rsidP="00940C20">
                      <w:pPr>
                        <w:pStyle w:val="msoaccenttext2"/>
                        <w:widowControl w:val="0"/>
                        <w:rPr>
                          <w:spacing w:val="100"/>
                          <w:lang w:val="en"/>
                        </w:rPr>
                      </w:pPr>
                      <w:r w:rsidRPr="007F1EC4">
                        <w:rPr>
                          <w:spacing w:val="100"/>
                          <w:lang w:val="en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34079CB5" wp14:editId="231393B0">
                <wp:simplePos x="0" y="0"/>
                <wp:positionH relativeFrom="column">
                  <wp:posOffset>2857500</wp:posOffset>
                </wp:positionH>
                <wp:positionV relativeFrom="paragraph">
                  <wp:posOffset>6797040</wp:posOffset>
                </wp:positionV>
                <wp:extent cx="2997200" cy="0"/>
                <wp:effectExtent l="10160" t="10160" r="12065" b="889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29676" id="Line 8" o:spid="_x0000_s1026" style="position:absolute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25pt,535.2pt" to="461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" strokeweight="1pt">
                <v:shadow color="#ccc"/>
              </v:lin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411588CD" wp14:editId="722DED59">
                <wp:simplePos x="0" y="0"/>
                <wp:positionH relativeFrom="column">
                  <wp:posOffset>571500</wp:posOffset>
                </wp:positionH>
                <wp:positionV relativeFrom="paragraph">
                  <wp:posOffset>6797040</wp:posOffset>
                </wp:positionV>
                <wp:extent cx="1943735" cy="267970"/>
                <wp:effectExtent l="635" t="635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9437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7027FD" w14:textId="77777777" w:rsidR="00940C20" w:rsidRPr="007F1EC4" w:rsidRDefault="00940C20" w:rsidP="00940C20">
                            <w:pPr>
                              <w:pStyle w:val="msoaccenttext2"/>
                              <w:widowControl w:val="0"/>
                              <w:rPr>
                                <w:spacing w:val="100"/>
                                <w:lang w:val="en"/>
                              </w:rPr>
                            </w:pPr>
                            <w:r w:rsidRPr="007F1EC4">
                              <w:rPr>
                                <w:spacing w:val="100"/>
                                <w:lang w:val="en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45pt;margin-top:535.2pt;width:153.05pt;height:21.1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" stroked="f" strokeweight="0" insetpen="t">
                <v:shadow color="#ccc"/>
                <o:lock v:ext="edit" shapetype="t"/>
                <v:textbox inset="2.85pt,2.85pt,2.85pt,2.85pt">
                  <w:txbxContent>
                    <w:p w:rsidR="00940C20" w:rsidRPr="007F1EC4" w:rsidRDefault="00940C20" w:rsidP="00940C20">
                      <w:pPr>
                        <w:pStyle w:val="msoaccenttext2"/>
                        <w:widowControl w:val="0"/>
                        <w:rPr>
                          <w:spacing w:val="100"/>
                          <w:lang w:val="en"/>
                        </w:rPr>
                      </w:pPr>
                      <w:r w:rsidRPr="007F1EC4">
                        <w:rPr>
                          <w:spacing w:val="100"/>
                          <w:lang w:val="e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66F7571B" wp14:editId="39D596AD">
                <wp:simplePos x="0" y="0"/>
                <wp:positionH relativeFrom="column">
                  <wp:posOffset>342900</wp:posOffset>
                </wp:positionH>
                <wp:positionV relativeFrom="paragraph">
                  <wp:posOffset>2567940</wp:posOffset>
                </wp:positionV>
                <wp:extent cx="5400040" cy="288290"/>
                <wp:effectExtent l="635" t="635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0004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B457F9" w14:textId="77777777" w:rsidR="00940C20" w:rsidRPr="007F1EC4" w:rsidRDefault="00940C20" w:rsidP="00940C20">
                            <w:pPr>
                              <w:pStyle w:val="BodyText3"/>
                              <w:widowControl w:val="0"/>
                              <w:rPr>
                                <w:color w:val="000000"/>
                                <w:spacing w:val="100"/>
                                <w:lang w:val="en"/>
                              </w:rPr>
                            </w:pPr>
                            <w:r w:rsidRPr="007F1EC4">
                              <w:rPr>
                                <w:color w:val="000000"/>
                                <w:spacing w:val="100"/>
                                <w:lang w:val="en"/>
                              </w:rPr>
                              <w:t>This certificate is awarded to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27pt;margin-top:202.2pt;width:425.2pt;height:22.7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" filled="f" stroked="f" strokeweight="0" insetpen="t">
                <o:lock v:ext="edit" shapetype="t"/>
                <v:textbox inset="2.85pt,2.85pt,2.85pt,2.85pt">
                  <w:txbxContent>
                    <w:p w:rsidR="00940C20" w:rsidRPr="007F1EC4" w:rsidRDefault="00940C20" w:rsidP="00940C20">
                      <w:pPr>
                        <w:pStyle w:val="BodyText3"/>
                        <w:widowControl w:val="0"/>
                        <w:rPr>
                          <w:color w:val="000000"/>
                          <w:spacing w:val="100"/>
                          <w:lang w:val="en"/>
                        </w:rPr>
                      </w:pPr>
                      <w:r w:rsidRPr="007F1EC4">
                        <w:rPr>
                          <w:color w:val="000000"/>
                          <w:spacing w:val="100"/>
                          <w:lang w:val="en"/>
                        </w:rPr>
                        <w:t>This certificate is awarded to</w:t>
                      </w:r>
                    </w:p>
                  </w:txbxContent>
                </v:textbox>
              </v:shap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2024BF4" wp14:editId="3D28B911">
                <wp:simplePos x="0" y="0"/>
                <wp:positionH relativeFrom="column">
                  <wp:posOffset>342900</wp:posOffset>
                </wp:positionH>
                <wp:positionV relativeFrom="paragraph">
                  <wp:posOffset>3825240</wp:posOffset>
                </wp:positionV>
                <wp:extent cx="5400040" cy="0"/>
                <wp:effectExtent l="10160" t="10160" r="9525" b="889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4848E" id="Line 10" o:spid="_x0000_s1026" style="position:absolute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27pt,301.2pt" to="452.2pt,30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" strokeweight="1pt">
                <v:shadow color="#ccc" opacity="1" mv:blur="0" offset="2pt,2pt"/>
              </v:lin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5E508A74" wp14:editId="52DC76B5">
                <wp:simplePos x="0" y="0"/>
                <wp:positionH relativeFrom="column">
                  <wp:posOffset>457200</wp:posOffset>
                </wp:positionH>
                <wp:positionV relativeFrom="paragraph">
                  <wp:posOffset>4396740</wp:posOffset>
                </wp:positionV>
                <wp:extent cx="5400040" cy="276225"/>
                <wp:effectExtent l="635" t="63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0004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BB10D" w14:textId="77777777" w:rsidR="00940C20" w:rsidRPr="007F1EC4" w:rsidRDefault="00940C20" w:rsidP="00940C20">
                            <w:pPr>
                              <w:pStyle w:val="BodyText3"/>
                              <w:widowControl w:val="0"/>
                              <w:rPr>
                                <w:color w:val="000000"/>
                                <w:spacing w:val="100"/>
                                <w:lang w:val="en"/>
                              </w:rPr>
                            </w:pPr>
                            <w:r w:rsidRPr="007F1EC4">
                              <w:rPr>
                                <w:color w:val="000000"/>
                                <w:spacing w:val="100"/>
                                <w:lang w:val="en"/>
                              </w:rPr>
                              <w:t>In recognition of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36pt;margin-top:346.2pt;width:425.2pt;height:21.75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" filled="f" stroked="f" strokeweight="0" insetpen="t">
                <o:lock v:ext="edit" shapetype="t"/>
                <v:textbox inset="2.85pt,2.85pt,2.85pt,2.85pt">
                  <w:txbxContent>
                    <w:p w:rsidR="00940C20" w:rsidRPr="007F1EC4" w:rsidRDefault="00940C20" w:rsidP="00940C20">
                      <w:pPr>
                        <w:pStyle w:val="BodyText3"/>
                        <w:widowControl w:val="0"/>
                        <w:rPr>
                          <w:color w:val="000000"/>
                          <w:spacing w:val="100"/>
                          <w:lang w:val="en"/>
                        </w:rPr>
                      </w:pPr>
                      <w:r w:rsidRPr="007F1EC4">
                        <w:rPr>
                          <w:color w:val="000000"/>
                          <w:spacing w:val="100"/>
                          <w:lang w:val="en"/>
                        </w:rPr>
                        <w:t>In recognition of</w:t>
                      </w:r>
                    </w:p>
                  </w:txbxContent>
                </v:textbox>
              </v:shap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6EC2CD2D" wp14:editId="424625DE">
                <wp:simplePos x="0" y="0"/>
                <wp:positionH relativeFrom="column">
                  <wp:posOffset>457200</wp:posOffset>
                </wp:positionH>
                <wp:positionV relativeFrom="paragraph">
                  <wp:posOffset>5082540</wp:posOffset>
                </wp:positionV>
                <wp:extent cx="5400040" cy="288290"/>
                <wp:effectExtent l="635" t="635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0004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25662D" w14:textId="77777777" w:rsidR="00940C20" w:rsidRDefault="00DD1063" w:rsidP="00940C20">
                            <w:pPr>
                              <w:pStyle w:val="msoorganizationname"/>
                              <w:widowControl w:val="0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Successfully completing the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Vixens skulk in Sofia, Bulgaria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2CD2D" id="Text Box 15" o:spid="_x0000_s1034" type="#_x0000_t202" style="position:absolute;margin-left:36pt;margin-top:400.2pt;width:425.2pt;height:22.7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" filled="f" stroked="f" strokeweight="0">
                <o:lock v:ext="edit" shapetype="t"/>
                <v:textbox inset="2.85pt,2.85pt,2.85pt,2.85pt">
                  <w:txbxContent>
                    <w:p w14:paraId="6E25662D" w14:textId="77777777" w:rsidR="00940C20" w:rsidRDefault="00DD1063" w:rsidP="00940C20">
                      <w:pPr>
                        <w:pStyle w:val="msoorganizationname"/>
                        <w:widowControl w:val="0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 xml:space="preserve">Successfully completing the </w:t>
                      </w:r>
                      <w:proofErr w:type="spellStart"/>
                      <w:r>
                        <w:rPr>
                          <w:lang w:val="en"/>
                        </w:rPr>
                        <w:t>Vue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Vixens skulk in Sofia, Bulgaria</w:t>
                      </w:r>
                    </w:p>
                  </w:txbxContent>
                </v:textbox>
              </v:shape>
            </w:pict>
          </mc:Fallback>
        </mc:AlternateContent>
      </w:r>
      <w:r w:rsidR="00D16628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18278C7E" wp14:editId="40458541">
                <wp:simplePos x="0" y="0"/>
                <wp:positionH relativeFrom="column">
                  <wp:posOffset>457200</wp:posOffset>
                </wp:positionH>
                <wp:positionV relativeFrom="paragraph">
                  <wp:posOffset>5425440</wp:posOffset>
                </wp:positionV>
                <wp:extent cx="5400040" cy="0"/>
                <wp:effectExtent l="10160" t="10160" r="9525" b="889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C8C0A" id="Line 9" o:spid="_x0000_s1026" style="position:absolute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36pt,427.2pt" to="461.2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" strokeweight="1pt">
                <v:shadow color="#ccc"/>
              </v:line>
            </w:pict>
          </mc:Fallback>
        </mc:AlternateContent>
      </w:r>
    </w:p>
    <w:sectPr w:rsidR="00940C20" w:rsidSect="00940C20">
      <w:pgSz w:w="11906" w:h="16838"/>
      <w:pgMar w:top="1021" w:right="1021" w:bottom="1021" w:left="1021" w:header="709" w:footer="709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cript MT Bold">
    <w:altName w:val="Mountains of Christmas"/>
    <w:charset w:val="00"/>
    <w:family w:val="script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28"/>
    <w:rsid w:val="0009404B"/>
    <w:rsid w:val="00576AB0"/>
    <w:rsid w:val="008B5D18"/>
    <w:rsid w:val="00940C20"/>
    <w:rsid w:val="00D16628"/>
    <w:rsid w:val="00DD1063"/>
    <w:rsid w:val="00F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2CA6B"/>
  <w15:chartTrackingRefBased/>
  <w15:docId w15:val="{4B3A0B9B-66F3-42BD-99BA-7725B0E9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40C20"/>
    <w:rPr>
      <w:sz w:val="24"/>
      <w:szCs w:val="24"/>
      <w:lang w:val="en-GB" w:eastAsia="en-GB"/>
    </w:rPr>
  </w:style>
  <w:style w:type="paragraph" w:styleId="Heading4">
    <w:name w:val="heading 4"/>
    <w:qFormat/>
    <w:rsid w:val="00940C20"/>
    <w:pPr>
      <w:jc w:val="center"/>
      <w:outlineLvl w:val="3"/>
    </w:pPr>
    <w:rPr>
      <w:rFonts w:ascii="Script MT Bold" w:hAnsi="Script MT Bold"/>
      <w:b/>
      <w:bCs/>
      <w:i/>
      <w:iCs/>
      <w:color w:val="000000"/>
      <w:kern w:val="28"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940C20"/>
    <w:pPr>
      <w:jc w:val="center"/>
    </w:pPr>
    <w:rPr>
      <w:rFonts w:ascii="Copperplate Gothic Bold" w:hAnsi="Copperplate Gothic Bold"/>
      <w:b/>
      <w:bCs/>
      <w:color w:val="000066"/>
      <w:kern w:val="28"/>
      <w:sz w:val="43"/>
      <w:szCs w:val="43"/>
      <w:lang w:val="en-GB" w:eastAsia="en-GB"/>
    </w:rPr>
  </w:style>
  <w:style w:type="paragraph" w:customStyle="1" w:styleId="msoaccenttext2">
    <w:name w:val="msoaccenttext2"/>
    <w:rsid w:val="00940C20"/>
    <w:pPr>
      <w:jc w:val="center"/>
    </w:pPr>
    <w:rPr>
      <w:rFonts w:ascii="Copperplate Gothic Bold" w:hAnsi="Copperplate Gothic Bold"/>
      <w:b/>
      <w:bCs/>
      <w:color w:val="000000"/>
      <w:kern w:val="28"/>
      <w:sz w:val="17"/>
      <w:szCs w:val="17"/>
      <w:lang w:val="en-GB" w:eastAsia="en-GB"/>
    </w:rPr>
  </w:style>
  <w:style w:type="paragraph" w:styleId="BodyText3">
    <w:name w:val="Body Text 3"/>
    <w:rsid w:val="00940C20"/>
    <w:pPr>
      <w:jc w:val="center"/>
    </w:pPr>
    <w:rPr>
      <w:rFonts w:ascii="Copperplate Gothic Bold" w:hAnsi="Copperplate Gothic Bold"/>
      <w:b/>
      <w:bCs/>
      <w:color w:val="FFFFFF"/>
      <w:kern w:val="28"/>
      <w:sz w:val="22"/>
      <w:szCs w:val="22"/>
      <w:lang w:val="en-GB" w:eastAsia="en-GB"/>
    </w:rPr>
  </w:style>
  <w:style w:type="paragraph" w:customStyle="1" w:styleId="msoorganizationname">
    <w:name w:val="msoorganizationname"/>
    <w:rsid w:val="00940C20"/>
    <w:pPr>
      <w:jc w:val="center"/>
    </w:pPr>
    <w:rPr>
      <w:rFonts w:ascii="Script MT Bold" w:hAnsi="Script MT Bold"/>
      <w:b/>
      <w:bCs/>
      <w:i/>
      <w:iCs/>
      <w:color w:val="000000"/>
      <w:kern w:val="28"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AppData\Local\Temp\Rar$DIa0.519\CAC_WORD_102-Certificate_of_Achievement_F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C:\Users\user\AppData\Local\Temp\Rar$DIa0.519\CAC_WORD_102-Certificate_of_Achievement_Formal.dot</Template>
  <TotalTime>3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Achievement - Formal</vt:lpstr>
    </vt:vector>
  </TitlesOfParts>
  <Company>class-templates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Achievement - Formal</dc:title>
  <dc:subject>Award Certificates</dc:subject>
  <dc:creator>user</dc:creator>
  <cp:keywords>certificate of achievement</cp:keywords>
  <dc:description>www.class-templates.com</dc:description>
  <cp:lastModifiedBy>Jen Looper</cp:lastModifiedBy>
  <cp:revision>3</cp:revision>
  <dcterms:created xsi:type="dcterms:W3CDTF">2018-11-12T08:38:00Z</dcterms:created>
  <dcterms:modified xsi:type="dcterms:W3CDTF">2018-11-12T09:02:00Z</dcterms:modified>
  <cp:category>Award Certificates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CAC_WORD_102</vt:lpwstr>
  </property>
</Properties>
</file>